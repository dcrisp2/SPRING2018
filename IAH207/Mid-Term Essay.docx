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44C" w:rsidRDefault="005235EE">
      <w:pPr>
        <w:pStyle w:val="NoSpacing"/>
      </w:pPr>
      <w:r>
        <w:t>Dan Crisp</w:t>
      </w:r>
    </w:p>
    <w:p w:rsidR="00E614DD" w:rsidRDefault="005235EE">
      <w:pPr>
        <w:pStyle w:val="NoSpacing"/>
      </w:pPr>
      <w:r>
        <w:t>Professor LAM!</w:t>
      </w:r>
    </w:p>
    <w:p w:rsidR="00E614DD" w:rsidRDefault="005235EE">
      <w:pPr>
        <w:pStyle w:val="NoSpacing"/>
      </w:pPr>
      <w:r>
        <w:t>IAH 207: Monstrosity, All About It</w:t>
      </w:r>
    </w:p>
    <w:p w:rsidR="00E614DD" w:rsidRDefault="005235EE">
      <w:pPr>
        <w:pStyle w:val="NoSpacing"/>
      </w:pPr>
      <w:r>
        <w:t>March 29, 2018</w:t>
      </w:r>
    </w:p>
    <w:p w:rsidR="00E614DD" w:rsidRDefault="00C07DF0">
      <w:pPr>
        <w:pStyle w:val="Title"/>
      </w:pPr>
      <w:sdt>
        <w:sdtPr>
          <w:alias w:val="Title:"/>
          <w:tag w:val="Title:"/>
          <w:id w:val="193967114"/>
          <w:placeholder>
            <w:docPart w:val="40D2B5000029453293C4AA0CCC718639"/>
          </w:placeholder>
          <w:temporary/>
          <w:showingPlcHdr/>
          <w15:appearance w15:val="hidden"/>
        </w:sdtPr>
        <w:sdtEndPr/>
        <w:sdtContent>
          <w:r w:rsidR="00B13D1B">
            <w:t>Title</w:t>
          </w:r>
        </w:sdtContent>
      </w:sdt>
      <w:r w:rsidR="00691EC1">
        <w:t xml:space="preserve">: </w:t>
      </w:r>
      <w:sdt>
        <w:sdtPr>
          <w:alias w:val="Subtitle:"/>
          <w:tag w:val="Subtitle:"/>
          <w:id w:val="855005793"/>
          <w:placeholder>
            <w:docPart w:val="1AFC295CDEFB4068A6695AF1A15C9CE9"/>
          </w:placeholder>
          <w:temporary/>
          <w:showingPlcHdr/>
          <w15:appearance w15:val="hidden"/>
        </w:sdtPr>
        <w:sdtEndPr/>
        <w:sdtContent>
          <w:r w:rsidR="00B13D1B">
            <w:t>Subtitle</w:t>
          </w:r>
        </w:sdtContent>
      </w:sdt>
    </w:p>
    <w:p w:rsidR="00E614DD" w:rsidRDefault="00D90709" w:rsidP="009D1B6B">
      <w:r>
        <w:t>Jeffrey Jerome Cohen’s work, “Monster Culture”</w:t>
      </w:r>
      <w:r w:rsidR="001D051C">
        <w:t>,</w:t>
      </w:r>
      <w:r>
        <w:t xml:space="preserve"> describes seven theses that aid in the discussion of monstrosity. Here, we’ll focus on the fourth of seven </w:t>
      </w:r>
      <w:r w:rsidR="001D051C">
        <w:t xml:space="preserve">with the longhand, </w:t>
      </w:r>
      <w:r>
        <w:t>‘The Monster Dwells at the Gates of Difference’</w:t>
      </w:r>
      <w:r w:rsidR="001D051C">
        <w:t xml:space="preserve">. It goes on to describe </w:t>
      </w:r>
    </w:p>
    <w:p w:rsidR="00571431" w:rsidRDefault="00571431" w:rsidP="009D1B6B"/>
    <w:p w:rsidR="004D506A" w:rsidRDefault="00571431" w:rsidP="004D506A">
      <w:r>
        <w:t xml:space="preserve">In David </w:t>
      </w:r>
      <w:proofErr w:type="spellStart"/>
      <w:r>
        <w:t>Cronenberg’s</w:t>
      </w:r>
      <w:proofErr w:type="spellEnd"/>
      <w:r>
        <w:t xml:space="preserve"> 1986 remake of </w:t>
      </w:r>
      <w:r w:rsidR="007D588D">
        <w:t xml:space="preserve">the film </w:t>
      </w:r>
      <w:r>
        <w:t xml:space="preserve">The Fly, </w:t>
      </w:r>
      <w:r w:rsidR="00A2428D">
        <w:t xml:space="preserve">the protagonist Seth </w:t>
      </w:r>
      <w:proofErr w:type="spellStart"/>
      <w:r w:rsidR="00A2428D">
        <w:t>Brundle</w:t>
      </w:r>
      <w:proofErr w:type="spellEnd"/>
      <w:r w:rsidR="00A2428D">
        <w:t xml:space="preserve"> is a scientist who invents a way to teleport inorganic—then organic—matter from one ‘</w:t>
      </w:r>
      <w:proofErr w:type="spellStart"/>
      <w:r w:rsidR="00A2428D">
        <w:t>telepod</w:t>
      </w:r>
      <w:proofErr w:type="spellEnd"/>
      <w:r w:rsidR="00A2428D">
        <w:t xml:space="preserve">’ to another. </w:t>
      </w:r>
      <w:r w:rsidR="007D588D">
        <w:t>Everything goes horribly wrong when he attempts to teleport himself but gets genetically assimilated with a fly that had wandered into the teleporter with him.</w:t>
      </w:r>
      <w:r w:rsidR="007D588D" w:rsidRPr="00E73FEC">
        <w:t xml:space="preserve"> In time he morphs both physically and mentally into that of a horrific fl</w:t>
      </w:r>
      <w:r w:rsidR="00E73FEC">
        <w:t xml:space="preserve">y-like humanoid, but before it becomes apparent how physically abject his body is going to get, there’s an instructive </w:t>
      </w:r>
      <w:r w:rsidR="00021342">
        <w:t>8-minute</w:t>
      </w:r>
      <w:r w:rsidR="00E73FEC">
        <w:t xml:space="preserve"> sequence where we’re shown ways in which Seth is becoming increasingly different. Starting at about 41 minutes in, we see him perform an impressive gymnastics routine that showcases his extraordinary fitness that ends in shared looks of awe by both Veronica and himself. Then at 44 minutes in, you see them both visiting a </w:t>
      </w:r>
      <w:r w:rsidR="004D506A">
        <w:t>coffee shop</w:t>
      </w:r>
      <w:r w:rsidR="00E73FEC">
        <w:t xml:space="preserve"> on holiday</w:t>
      </w:r>
      <w:r w:rsidR="00021342">
        <w:t xml:space="preserve">. It’s apparent he’s losing impulse control as he exhibits compulsive talking to the point of </w:t>
      </w:r>
      <w:proofErr w:type="spellStart"/>
      <w:r w:rsidR="00021342">
        <w:t>talkaholism</w:t>
      </w:r>
      <w:proofErr w:type="spellEnd"/>
      <w:r w:rsidR="00021342">
        <w:t xml:space="preserve">. At about 45:30 minutes, Veronica </w:t>
      </w:r>
      <w:r w:rsidR="004D506A">
        <w:t xml:space="preserve">is </w:t>
      </w:r>
      <w:r w:rsidR="00021342">
        <w:t xml:space="preserve">exhausted from what appears to have been a fairly lengthy </w:t>
      </w:r>
      <w:r w:rsidR="004D506A">
        <w:t>marathon of sex</w:t>
      </w:r>
      <w:r w:rsidR="00021342">
        <w:t>, she can</w:t>
      </w:r>
      <w:r w:rsidR="004D506A">
        <w:t xml:space="preserve"> no longer satisfy his libido</w:t>
      </w:r>
      <w:r w:rsidR="00021342">
        <w:t xml:space="preserve">. </w:t>
      </w:r>
      <w:r w:rsidR="000357B6">
        <w:t>Finally,</w:t>
      </w:r>
      <w:r w:rsidR="00021342">
        <w:t xml:space="preserve"> at 47 minutes in, his impulsiveness and agitation begins to culminate as he attempts to force Veronica to try teleportation for herself, and rants </w:t>
      </w:r>
      <w:r w:rsidR="000357B6">
        <w:t xml:space="preserve">madly </w:t>
      </w:r>
      <w:r w:rsidR="00021342">
        <w:t xml:space="preserve">about </w:t>
      </w:r>
      <w:r w:rsidR="00021342">
        <w:lastRenderedPageBreak/>
        <w:t xml:space="preserve">his </w:t>
      </w:r>
      <w:r w:rsidR="000357B6">
        <w:t>mythic level of wisdom in a</w:t>
      </w:r>
      <w:r w:rsidR="004D506A">
        <w:t>n interesting</w:t>
      </w:r>
      <w:r w:rsidR="000357B6">
        <w:t xml:space="preserve"> reference to Alexander Pope’s “An Essay on Criticism”. Illustrations of his alterity continue but become less subtle and intertwined with </w:t>
      </w:r>
      <w:r w:rsidR="004D506A">
        <w:t xml:space="preserve">a </w:t>
      </w:r>
      <w:r w:rsidR="000357B6">
        <w:t xml:space="preserve">visibly abject physical state. </w:t>
      </w:r>
      <w:r w:rsidR="004D506A">
        <w:t xml:space="preserve">It’s clear from this sequence that there is a limit to what is considered normal in terms of physical strength, self-control, sexual appetite, and social etiquette: Seth </w:t>
      </w:r>
      <w:proofErr w:type="spellStart"/>
      <w:r w:rsidR="004D506A">
        <w:t>Brundle</w:t>
      </w:r>
      <w:proofErr w:type="spellEnd"/>
      <w:r w:rsidR="004D506A">
        <w:t>, or ‘</w:t>
      </w:r>
      <w:proofErr w:type="spellStart"/>
      <w:r w:rsidR="004D506A">
        <w:t>Brundle</w:t>
      </w:r>
      <w:proofErr w:type="spellEnd"/>
      <w:r w:rsidR="004D506A">
        <w:t>-fly’, is clearly outside of those culturally understood limits.</w:t>
      </w:r>
      <w:r w:rsidR="00736B62">
        <w:t xml:space="preserve"> It is this difference from cultural norms that defines </w:t>
      </w:r>
      <w:proofErr w:type="spellStart"/>
      <w:r w:rsidR="00736B62">
        <w:t>brundle</w:t>
      </w:r>
      <w:proofErr w:type="spellEnd"/>
      <w:r w:rsidR="00736B62">
        <w:t xml:space="preserve">-fly’s monstrosity as much as it does the norms themselves. This is what Cohen meant by dwelling at the gates of difference, </w:t>
      </w:r>
      <w:proofErr w:type="spellStart"/>
      <w:r w:rsidR="00736B62">
        <w:t>brundle</w:t>
      </w:r>
      <w:proofErr w:type="spellEnd"/>
      <w:r w:rsidR="00736B62">
        <w:t>-fly’s monstrosity exists at the opposing end of these differences.</w:t>
      </w:r>
    </w:p>
    <w:p w:rsidR="00656168" w:rsidRDefault="00656168" w:rsidP="004D506A">
      <w:r>
        <w:t xml:space="preserve">Franz Kafka’s </w:t>
      </w:r>
      <w:proofErr w:type="spellStart"/>
      <w:r>
        <w:t>Metamorphasis</w:t>
      </w:r>
      <w:proofErr w:type="spellEnd"/>
      <w:r>
        <w:t xml:space="preserve"> is another work which allows us to use Cohen’s fourth thesis to understand difference as a form of monstrosity. The protagonist </w:t>
      </w:r>
      <w:proofErr w:type="spellStart"/>
      <w:r>
        <w:t>Gregor</w:t>
      </w:r>
      <w:proofErr w:type="spellEnd"/>
      <w:r>
        <w:t>, wakes up one day to find himself changed into something that re</w:t>
      </w:r>
    </w:p>
    <w:p w:rsidR="00736B62" w:rsidRDefault="00736B62" w:rsidP="004D506A">
      <w:bookmarkStart w:id="0" w:name="_GoBack"/>
      <w:bookmarkEnd w:id="0"/>
    </w:p>
    <w:p w:rsidR="003723B1" w:rsidRDefault="003723B1" w:rsidP="004D506A"/>
    <w:p w:rsidR="003723B1" w:rsidRDefault="003723B1" w:rsidP="004D506A"/>
    <w:p w:rsidR="003723B1" w:rsidRDefault="003723B1" w:rsidP="004D506A"/>
    <w:p w:rsidR="003723B1" w:rsidRDefault="003723B1" w:rsidP="004D506A"/>
    <w:p w:rsidR="003723B1" w:rsidRDefault="003723B1" w:rsidP="004D506A"/>
    <w:p w:rsidR="003723B1" w:rsidRDefault="003723B1" w:rsidP="004D506A"/>
    <w:p w:rsidR="003723B1" w:rsidRDefault="003723B1" w:rsidP="004D506A"/>
    <w:p w:rsidR="003723B1" w:rsidRDefault="003723B1" w:rsidP="004D506A"/>
    <w:p w:rsidR="003723B1" w:rsidRDefault="003723B1" w:rsidP="004D506A"/>
    <w:p w:rsidR="00736B62" w:rsidRDefault="00736B62" w:rsidP="004D506A"/>
    <w:sdt>
      <w:sdtPr>
        <w:alias w:val="Main text:"/>
        <w:tag w:val="Main text:"/>
        <w:id w:val="1875181404"/>
        <w:placeholder>
          <w:docPart w:val="5B290767E88F48F0981FE025B939078B"/>
        </w:placeholder>
        <w:temporary/>
        <w:showingPlcHdr/>
        <w15:appearance w15:val="hidden"/>
      </w:sdtPr>
      <w:sdtContent>
        <w:p w:rsidR="00736B62" w:rsidRDefault="00736B62" w:rsidP="00736B62">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736B62" w:rsidRDefault="00736B62" w:rsidP="00736B62">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736B62" w:rsidRDefault="00736B62" w:rsidP="00736B62">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736B62" w:rsidRDefault="00736B62" w:rsidP="00736B62">
          <w:r>
            <w:t>If you use endnotes, they should be on a separate page, at the end of your text and preceding the list of works cited. If you use footnotes, consult your professor for preferred format.</w:t>
          </w:r>
        </w:p>
      </w:sdtContent>
    </w:sdt>
    <w:p w:rsidR="00E614DD" w:rsidRDefault="00C07DF0">
      <w:pPr>
        <w:pStyle w:val="Quote"/>
      </w:pPr>
      <w:sdt>
        <w:sdtPr>
          <w:alias w:val="Quote:"/>
          <w:tag w:val="Quote:"/>
          <w:id w:val="150183780"/>
          <w:placeholder>
            <w:docPart w:val="D32A81A0516943E283FE7C8274A7DADD"/>
          </w:placeholder>
          <w:temporary/>
          <w:showingPlcHdr/>
          <w15:appearance w15:val="hidden"/>
        </w:sdtPr>
        <w:sdtEndPr/>
        <w:sdtContent>
          <w:r w:rsidR="009D4EB3">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sdtContent>
      </w:sdt>
    </w:p>
    <w:p w:rsidR="00E614DD" w:rsidRDefault="00C07DF0">
      <w:pPr>
        <w:pStyle w:val="NoSpacing"/>
      </w:pPr>
      <w:sdt>
        <w:sdtPr>
          <w:alias w:val="Table 1:"/>
          <w:tag w:val="Table 1:"/>
          <w:id w:val="1607459120"/>
          <w:placeholder>
            <w:docPart w:val="D93E01C890E946FD92BA88DC6F307A2B"/>
          </w:placeholder>
          <w:temporary/>
          <w:showingPlcHdr/>
          <w15:appearance w15:val="hidden"/>
        </w:sdtPr>
        <w:sdtEndPr/>
        <w:sdtContent>
          <w:r w:rsidR="009D4EB3">
            <w:t>Table 1</w:t>
          </w:r>
        </w:sdtContent>
      </w:sdt>
    </w:p>
    <w:p w:rsidR="00E614DD" w:rsidRDefault="00C07DF0">
      <w:pPr>
        <w:pStyle w:val="TableTitle"/>
      </w:pPr>
      <w:sdt>
        <w:sdtPr>
          <w:alias w:val="Table title:"/>
          <w:tag w:val="Table title:"/>
          <w:id w:val="-145282110"/>
          <w:placeholder>
            <w:docPart w:val="47D3033147144CA19B90BDB104EF7E02"/>
          </w:placeholder>
          <w:temporary/>
          <w:showingPlcHdr/>
          <w15:appearance w15:val="hidden"/>
        </w:sdtPr>
        <w:sdtEndPr/>
        <w:sdtContent>
          <w:r w:rsidR="00B13D1B">
            <w:t>This Table Title Uses a Style Named “Table Title”, Available on the Home Tab, in the Styles Gallery</w:t>
          </w:r>
        </w:sdtContent>
      </w:sdt>
    </w:p>
    <w:tbl>
      <w:tblPr>
        <w:tblStyle w:val="MLAresearchpapertable"/>
        <w:tblW w:w="5000" w:type="pct"/>
        <w:tblLook w:val="04A0" w:firstRow="1" w:lastRow="0" w:firstColumn="1" w:lastColumn="0" w:noHBand="0" w:noVBand="1"/>
        <w:tblDescription w:val="Sample table with 4 column and 3 row headings. Replace the dummy heading text with yours and fill in the table data."/>
      </w:tblPr>
      <w:tblGrid>
        <w:gridCol w:w="2339"/>
        <w:gridCol w:w="2339"/>
        <w:gridCol w:w="2341"/>
        <w:gridCol w:w="2341"/>
      </w:tblGrid>
      <w:tr w:rsidR="00E614DD" w:rsidTr="009D4EB3">
        <w:trPr>
          <w:cnfStyle w:val="100000000000" w:firstRow="1" w:lastRow="0" w:firstColumn="0" w:lastColumn="0" w:oddVBand="0" w:evenVBand="0" w:oddHBand="0" w:evenHBand="0" w:firstRowFirstColumn="0" w:firstRowLastColumn="0" w:lastRowFirstColumn="0" w:lastRowLastColumn="0"/>
          <w:tblHeader/>
        </w:trPr>
        <w:sdt>
          <w:sdtPr>
            <w:alias w:val="Column Heading:"/>
            <w:tag w:val="Column Heading:"/>
            <w:id w:val="1264727143"/>
            <w:placeholder>
              <w:docPart w:val="037F2E23823B43948E8A69B7BC1BA0F8"/>
            </w:placeholder>
            <w:temporary/>
            <w:showingPlcHdr/>
            <w15:appearance w15:val="hidden"/>
          </w:sdtPr>
          <w:sdtEndPr/>
          <w:sdtContent>
            <w:tc>
              <w:tcPr>
                <w:tcW w:w="2339" w:type="dxa"/>
                <w:vAlign w:val="bottom"/>
              </w:tcPr>
              <w:p w:rsidR="00E614DD" w:rsidRDefault="009D4EB3" w:rsidP="009D4EB3">
                <w:pPr>
                  <w:pStyle w:val="NoSpacing"/>
                  <w:spacing w:before="0"/>
                  <w:ind w:left="0" w:right="0"/>
                </w:pPr>
                <w:r>
                  <w:t>Column Heading</w:t>
                </w:r>
              </w:p>
            </w:tc>
          </w:sdtContent>
        </w:sdt>
        <w:tc>
          <w:tcPr>
            <w:tcW w:w="2339" w:type="dxa"/>
            <w:vAlign w:val="bottom"/>
          </w:tcPr>
          <w:p w:rsidR="00E614DD" w:rsidRDefault="00C07DF0">
            <w:pPr>
              <w:pStyle w:val="NoSpacing"/>
            </w:pPr>
            <w:sdt>
              <w:sdtPr>
                <w:alias w:val="Additional Column Heading:"/>
                <w:tag w:val="Additional Column Heading:"/>
                <w:id w:val="-685448673"/>
                <w:placeholder>
                  <w:docPart w:val="3F931560D6A34872BD2E4C1605C08ABC"/>
                </w:placeholder>
                <w:temporary/>
                <w:showingPlcHdr/>
                <w15:appearance w15:val="hidden"/>
              </w:sdtPr>
              <w:sdtEndPr/>
              <w:sdtContent>
                <w:r w:rsidR="009D4EB3">
                  <w:t>Additional</w:t>
                </w:r>
                <w:r w:rsidR="009D4EB3">
                  <w:br/>
                  <w:t>Column Heading</w:t>
                </w:r>
              </w:sdtContent>
            </w:sdt>
          </w:p>
        </w:tc>
        <w:tc>
          <w:tcPr>
            <w:tcW w:w="2341" w:type="dxa"/>
            <w:vAlign w:val="bottom"/>
          </w:tcPr>
          <w:p w:rsidR="00E614DD" w:rsidRDefault="00C07DF0">
            <w:pPr>
              <w:pStyle w:val="NoSpacing"/>
            </w:pPr>
            <w:sdt>
              <w:sdtPr>
                <w:alias w:val="Additional Column Heading:"/>
                <w:tag w:val="Additional Column Heading:"/>
                <w:id w:val="1494217565"/>
                <w:placeholder>
                  <w:docPart w:val="9A9C953AEE8742C893B7053E24F66A7D"/>
                </w:placeholder>
                <w:temporary/>
                <w:showingPlcHdr/>
                <w15:appearance w15:val="hidden"/>
              </w:sdtPr>
              <w:sdtEndPr/>
              <w:sdtContent>
                <w:r w:rsidR="009D4EB3">
                  <w:t>Additional</w:t>
                </w:r>
                <w:r w:rsidR="009D4EB3">
                  <w:br/>
                  <w:t>Column Heading</w:t>
                </w:r>
              </w:sdtContent>
            </w:sdt>
          </w:p>
        </w:tc>
        <w:tc>
          <w:tcPr>
            <w:tcW w:w="2341" w:type="dxa"/>
            <w:vAlign w:val="bottom"/>
          </w:tcPr>
          <w:p w:rsidR="00E614DD" w:rsidRDefault="00C07DF0">
            <w:pPr>
              <w:pStyle w:val="NoSpacing"/>
            </w:pPr>
            <w:sdt>
              <w:sdtPr>
                <w:alias w:val="Additional Column Heading:"/>
                <w:tag w:val="Additional Column Heading:"/>
                <w:id w:val="-329514489"/>
                <w:placeholder>
                  <w:docPart w:val="AB217BBA9E644B5092327536A89288C8"/>
                </w:placeholder>
                <w:temporary/>
                <w:showingPlcHdr/>
                <w15:appearance w15:val="hidden"/>
              </w:sdtPr>
              <w:sdtEndPr/>
              <w:sdtContent>
                <w:r w:rsidR="009D4EB3">
                  <w:t>Additional</w:t>
                </w:r>
                <w:r w:rsidR="009D4EB3">
                  <w:br/>
                  <w:t>Column Heading</w:t>
                </w:r>
              </w:sdtContent>
            </w:sdt>
          </w:p>
        </w:tc>
      </w:tr>
      <w:tr w:rsidR="00E614DD" w:rsidTr="009D4EB3">
        <w:tc>
          <w:tcPr>
            <w:tcW w:w="2339" w:type="dxa"/>
          </w:tcPr>
          <w:p w:rsidR="00E614DD" w:rsidRDefault="00C07DF0" w:rsidP="009D4EB3">
            <w:pPr>
              <w:pStyle w:val="NoSpacing"/>
            </w:pPr>
            <w:sdt>
              <w:sdtPr>
                <w:alias w:val="Row heading:"/>
                <w:tag w:val="Row heading:"/>
                <w:id w:val="-627470294"/>
                <w:placeholder>
                  <w:docPart w:val="297F43FABD5143C58472FA460D96EA42"/>
                </w:placeholder>
                <w:temporary/>
                <w:showingPlcHdr/>
                <w15:appearance w15:val="hidden"/>
              </w:sdtPr>
              <w:sdtEndPr/>
              <w:sdtContent>
                <w:r w:rsidR="009D4EB3">
                  <w:t>Row heading</w:t>
                </w:r>
              </w:sdtContent>
            </w:sdt>
          </w:p>
        </w:tc>
        <w:tc>
          <w:tcPr>
            <w:tcW w:w="2339" w:type="dxa"/>
          </w:tcPr>
          <w:p w:rsidR="00E614DD" w:rsidRDefault="00C07DF0" w:rsidP="009D4EB3">
            <w:pPr>
              <w:pStyle w:val="NoSpacing"/>
            </w:pPr>
            <w:sdt>
              <w:sdtPr>
                <w:alias w:val="Table text:"/>
                <w:tag w:val="Table text:"/>
                <w:id w:val="-1320265149"/>
                <w:placeholder>
                  <w:docPart w:val="CFB281D9426A40A68EA5DCC3837EB4C9"/>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115985799"/>
                <w:placeholder>
                  <w:docPart w:val="71AB306EA0C44615BA4CC4D1FCB43AEA"/>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1588760096"/>
                <w:placeholder>
                  <w:docPart w:val="4953F79328E04B0C8299522CAD43FDFD"/>
                </w:placeholder>
                <w:temporary/>
                <w:showingPlcHdr/>
                <w15:appearance w15:val="hidden"/>
              </w:sdtPr>
              <w:sdtEndPr/>
              <w:sdtContent>
                <w:r w:rsidR="009D4EB3">
                  <w:t>Table text</w:t>
                </w:r>
              </w:sdtContent>
            </w:sdt>
          </w:p>
        </w:tc>
      </w:tr>
      <w:tr w:rsidR="00E614DD" w:rsidTr="009D4EB3">
        <w:tc>
          <w:tcPr>
            <w:tcW w:w="2339" w:type="dxa"/>
          </w:tcPr>
          <w:p w:rsidR="00E614DD" w:rsidRDefault="00C07DF0">
            <w:pPr>
              <w:pStyle w:val="NoSpacing"/>
            </w:pPr>
            <w:sdt>
              <w:sdtPr>
                <w:alias w:val="Row heading:"/>
                <w:tag w:val="Row heading:"/>
                <w:id w:val="-1281329291"/>
                <w:placeholder>
                  <w:docPart w:val="96C55D467EF34B94B58A2D8C7ACD6893"/>
                </w:placeholder>
                <w:temporary/>
                <w:showingPlcHdr/>
                <w15:appearance w15:val="hidden"/>
              </w:sdtPr>
              <w:sdtEndPr/>
              <w:sdtContent>
                <w:r w:rsidR="009D4EB3">
                  <w:t>Row heading</w:t>
                </w:r>
              </w:sdtContent>
            </w:sdt>
          </w:p>
        </w:tc>
        <w:tc>
          <w:tcPr>
            <w:tcW w:w="2339" w:type="dxa"/>
          </w:tcPr>
          <w:p w:rsidR="00E614DD" w:rsidRDefault="00C07DF0">
            <w:pPr>
              <w:pStyle w:val="NoSpacing"/>
            </w:pPr>
            <w:sdt>
              <w:sdtPr>
                <w:alias w:val="Table text:"/>
                <w:tag w:val="Table text:"/>
                <w:id w:val="158279957"/>
                <w:placeholder>
                  <w:docPart w:val="7B1624773D25448F90F2AAE8FDFF4AF2"/>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1865433178"/>
                <w:placeholder>
                  <w:docPart w:val="A32BBA4549B14FA28A07E5B42765BCCF"/>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601573766"/>
                <w:placeholder>
                  <w:docPart w:val="3D10631086364FA49EB64B8A98B5D553"/>
                </w:placeholder>
                <w:temporary/>
                <w:showingPlcHdr/>
                <w15:appearance w15:val="hidden"/>
              </w:sdtPr>
              <w:sdtEndPr/>
              <w:sdtContent>
                <w:r w:rsidR="009D4EB3">
                  <w:t>Table text</w:t>
                </w:r>
              </w:sdtContent>
            </w:sdt>
          </w:p>
        </w:tc>
      </w:tr>
      <w:tr w:rsidR="00E614DD" w:rsidTr="009D4EB3">
        <w:tc>
          <w:tcPr>
            <w:tcW w:w="2339" w:type="dxa"/>
          </w:tcPr>
          <w:p w:rsidR="00E614DD" w:rsidRDefault="00C07DF0">
            <w:pPr>
              <w:pStyle w:val="NoSpacing"/>
            </w:pPr>
            <w:sdt>
              <w:sdtPr>
                <w:alias w:val="Row heading:"/>
                <w:tag w:val="Row heading:"/>
                <w:id w:val="742840825"/>
                <w:placeholder>
                  <w:docPart w:val="D2973CB633E94171B01EEC2A2D4E27D6"/>
                </w:placeholder>
                <w:temporary/>
                <w:showingPlcHdr/>
                <w15:appearance w15:val="hidden"/>
              </w:sdtPr>
              <w:sdtEndPr/>
              <w:sdtContent>
                <w:r w:rsidR="009D4EB3">
                  <w:t>Row heading</w:t>
                </w:r>
              </w:sdtContent>
            </w:sdt>
          </w:p>
        </w:tc>
        <w:tc>
          <w:tcPr>
            <w:tcW w:w="2339" w:type="dxa"/>
          </w:tcPr>
          <w:p w:rsidR="00E614DD" w:rsidRDefault="00C07DF0">
            <w:pPr>
              <w:pStyle w:val="NoSpacing"/>
            </w:pPr>
            <w:sdt>
              <w:sdtPr>
                <w:alias w:val="Table text:"/>
                <w:tag w:val="Table text:"/>
                <w:id w:val="-971136866"/>
                <w:placeholder>
                  <w:docPart w:val="C188A17F45514DFEB6C492245706E78D"/>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436722018"/>
                <w:placeholder>
                  <w:docPart w:val="67112E43ABDC4A3B9DB38D859992D2C3"/>
                </w:placeholder>
                <w:temporary/>
                <w:showingPlcHdr/>
                <w15:appearance w15:val="hidden"/>
              </w:sdtPr>
              <w:sdtEndPr/>
              <w:sdtContent>
                <w:r w:rsidR="009D4EB3">
                  <w:t>Table text</w:t>
                </w:r>
              </w:sdtContent>
            </w:sdt>
          </w:p>
        </w:tc>
        <w:tc>
          <w:tcPr>
            <w:tcW w:w="2341" w:type="dxa"/>
          </w:tcPr>
          <w:p w:rsidR="00E614DD" w:rsidRDefault="00C07DF0">
            <w:pPr>
              <w:pStyle w:val="NoSpacing"/>
            </w:pPr>
            <w:sdt>
              <w:sdtPr>
                <w:alias w:val="Table text:"/>
                <w:tag w:val="Table text:"/>
                <w:id w:val="1640220580"/>
                <w:placeholder>
                  <w:docPart w:val="376F363B15504246BD6A027764F0ABED"/>
                </w:placeholder>
                <w:temporary/>
                <w:showingPlcHdr/>
                <w15:appearance w15:val="hidden"/>
              </w:sdtPr>
              <w:sdtEndPr/>
              <w:sdtContent>
                <w:r w:rsidR="009D4EB3">
                  <w:t>Table text</w:t>
                </w:r>
              </w:sdtContent>
            </w:sdt>
          </w:p>
        </w:tc>
      </w:tr>
    </w:tbl>
    <w:p w:rsidR="00E614DD" w:rsidRDefault="00C07DF0">
      <w:pPr>
        <w:pStyle w:val="TableSource"/>
      </w:pPr>
      <w:sdt>
        <w:sdtPr>
          <w:alias w:val="Table source:"/>
          <w:tag w:val="Table source:"/>
          <w:id w:val="1113782225"/>
          <w:placeholder>
            <w:docPart w:val="FAF81CFBE2034EDB990DBA2E05D0C658"/>
          </w:placeholder>
          <w:temporary/>
          <w:showingPlcHdr/>
          <w15:appearance w15:val="hidden"/>
        </w:sdtPr>
        <w:sdtEndPr/>
        <w:sdtContent>
          <w:r w:rsidR="009D4EB3">
            <w:t>Source: This source text uses a style named “Table Source”, available on the Home tab, in the Styles gallery.</w:t>
          </w:r>
        </w:sdtContent>
      </w:sdt>
    </w:p>
    <w:p w:rsidR="00E614DD" w:rsidRDefault="00C07DF0">
      <w:pPr>
        <w:pStyle w:val="TableNote"/>
      </w:pPr>
      <w:sdt>
        <w:sdtPr>
          <w:alias w:val="Table note:"/>
          <w:tag w:val="Table note:"/>
          <w:id w:val="182555646"/>
          <w:placeholder>
            <w:docPart w:val="F907ACAE77FA40E6BB18680B61BF7B49"/>
          </w:placeholder>
          <w:temporary/>
          <w:showingPlcHdr/>
          <w15:appearance w15:val="hidden"/>
        </w:sdtPr>
        <w:sdtEndPr/>
        <w:sdtContent>
          <w:r w:rsidR="009D4EB3">
            <w:t>This note text uses a style named “Table Note”, available on the Home tab, in the Styles gallery. Table notes use a lowercase letter instead of Arabic numerals to differentiate them from the notes to body content.</w:t>
          </w:r>
        </w:sdtContent>
      </w:sdt>
    </w:p>
    <w:p w:rsidR="00E614DD" w:rsidRDefault="00691EC1">
      <w:pPr>
        <w:pStyle w:val="NoSpacing"/>
      </w:pPr>
      <w:r>
        <w:rPr>
          <w:noProof/>
          <w:lang w:eastAsia="en-US"/>
        </w:rPr>
        <w:drawing>
          <wp:inline distT="0" distB="0" distL="0" distR="0" wp14:anchorId="605012BE" wp14:editId="7AEBE5A0">
            <wp:extent cx="5936533" cy="3200400"/>
            <wp:effectExtent l="0" t="0" r="762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533" cy="3200400"/>
                    </a:xfrm>
                    <a:prstGeom prst="rect">
                      <a:avLst/>
                    </a:prstGeom>
                    <a:noFill/>
                    <a:ln>
                      <a:noFill/>
                    </a:ln>
                  </pic:spPr>
                </pic:pic>
              </a:graphicData>
            </a:graphic>
          </wp:inline>
        </w:drawing>
      </w:r>
    </w:p>
    <w:p w:rsidR="00E614DD" w:rsidRDefault="00C07DF0">
      <w:pPr>
        <w:pStyle w:val="NoSpacing"/>
      </w:pPr>
      <w:sdt>
        <w:sdtPr>
          <w:alias w:val="Figure:"/>
          <w:tag w:val="Figure:"/>
          <w:id w:val="-2069553594"/>
          <w:placeholder>
            <w:docPart w:val="A25626204565486BBDCE5DEC493FCCA5"/>
          </w:placeholder>
          <w:temporary/>
          <w:showingPlcHdr/>
          <w15:appearance w15:val="hidden"/>
        </w:sdtPr>
        <w:sdtEndPr/>
        <w:sdtContent>
          <w:r w:rsidR="009D4EB3">
            <w:t>Fig. 1. This figure caption uses the No Indent style, available on the Home tab, in the Styles gallery. Label figures with the abbreviated “Fig.” and a figure number.</w:t>
          </w:r>
        </w:sdtContent>
      </w:sdt>
    </w:p>
    <w:sdt>
      <w:sdtPr>
        <w:alias w:val="Normal text:"/>
        <w:tag w:val="Normal text:"/>
        <w:id w:val="-44064102"/>
        <w:placeholder>
          <w:docPart w:val="83BADED19F314A4F9CACBA01EDA8F78F"/>
        </w:placeholder>
        <w:temporary/>
        <w:showingPlcHdr/>
        <w15:appearance w15:val="hidden"/>
      </w:sdtPr>
      <w:sdtEndPr/>
      <w:sdtContent>
        <w:p w:rsidR="009D4EB3" w:rsidRDefault="009D4EB3"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extensive. So it’s a good idea to refer to </w:t>
          </w:r>
          <w:r>
            <w:rPr>
              <w:rStyle w:val="Emphasis"/>
            </w:rPr>
            <w:t>MLA 7th Edition</w:t>
          </w:r>
          <w:r>
            <w:t xml:space="preserve"> for further information. (AuthorLastName Pages)</w:t>
          </w:r>
        </w:p>
        <w:p w:rsidR="009D4EB3" w:rsidRDefault="009D4EB3" w:rsidP="009D4EB3">
          <w:r>
            <w:t>To see this document with all layout and formatting, such as hanging indents, on the View tab, click Reading View. To use this template when creating the outline for your paper, on the Home tab, in the Styles gallery, click No Indent.</w:t>
          </w:r>
        </w:p>
        <w:p w:rsidR="00E614DD" w:rsidRDefault="009D4EB3" w:rsidP="009D4EB3">
          <w:r>
            <w:t xml:space="preserve">For additional guidance on formatting your research paper, consult </w:t>
          </w:r>
          <w:r>
            <w:rPr>
              <w:rStyle w:val="Emphasis"/>
            </w:rPr>
            <w:t>MLA 7th Edition</w:t>
          </w:r>
          <w:r>
            <w:t xml:space="preserve"> as well as your instructor.</w:t>
          </w:r>
        </w:p>
      </w:sdtContent>
    </w:sdt>
    <w:p w:rsidR="00E614DD" w:rsidRDefault="00C07DF0" w:rsidP="009D4EB3">
      <w:pPr>
        <w:pStyle w:val="SectionTitle"/>
        <w:jc w:val="left"/>
      </w:pPr>
      <w:sdt>
        <w:sdtPr>
          <w:alias w:val="Works Cited:"/>
          <w:tag w:val="Works Cited:"/>
          <w:id w:val="1884596268"/>
          <w:placeholder>
            <w:docPart w:val="8706FF82B696491FB48E585ECAAB51FE"/>
          </w:placeholder>
          <w:temporary/>
          <w:showingPlcHdr/>
          <w15:appearance w15:val="hidden"/>
        </w:sdtPr>
        <w:sdtEndPr/>
        <w:sdtContent>
          <w:r w:rsidR="009D4EB3">
            <w:t>Works Cited</w:t>
          </w:r>
        </w:sdtContent>
      </w:sdt>
    </w:p>
    <w:p w:rsidR="00E614DD" w:rsidRDefault="00C07DF0">
      <w:pPr>
        <w:pStyle w:val="Bibliography"/>
      </w:pPr>
      <w:sdt>
        <w:sdtPr>
          <w:alias w:val="AuthorLastName, FirstName:"/>
          <w:tag w:val="AuthorLastName, FirstName:"/>
          <w:id w:val="2048264259"/>
          <w:placeholder>
            <w:docPart w:val="197E6EC0D69C434DAC1F9A9A7A95FB46"/>
          </w:placeholder>
          <w:temporary/>
          <w:showingPlcHdr/>
          <w15:appearance w15:val="hidden"/>
        </w:sdtPr>
        <w:sdtEndPr/>
        <w:sdtContent>
          <w:r w:rsidR="009D4EB3">
            <w:t>AuthorLastName, FirstName</w:t>
          </w:r>
        </w:sdtContent>
      </w:sdt>
      <w:r w:rsidR="00691EC1">
        <w:t xml:space="preserve">. </w:t>
      </w:r>
      <w:sdt>
        <w:sdtPr>
          <w:rPr>
            <w:rStyle w:val="Emphasis"/>
          </w:rPr>
          <w:alias w:val="Title of the Book Being Referenced:"/>
          <w:tag w:val="Title of the Book Being Referenced:"/>
          <w:id w:val="1380049708"/>
          <w:placeholder>
            <w:docPart w:val="BCA2C3838DD04549A4FFD7677DCEBCF5"/>
          </w:placeholder>
          <w:temporary/>
          <w:showingPlcHdr/>
          <w15:appearance w15:val="hidden"/>
        </w:sdtPr>
        <w:sdtEndPr>
          <w:rPr>
            <w:rStyle w:val="DefaultParagraphFont"/>
            <w:i w:val="0"/>
            <w:iCs w:val="0"/>
          </w:rPr>
        </w:sdtEndPr>
        <w:sdtContent>
          <w:r w:rsidR="009D4EB3">
            <w:rPr>
              <w:rStyle w:val="Emphasis"/>
            </w:rPr>
            <w:t>Title of the Book Being Referenced</w:t>
          </w:r>
        </w:sdtContent>
      </w:sdt>
      <w:r w:rsidR="009D4EB3">
        <w:t>.</w:t>
      </w:r>
      <w:r w:rsidR="009D4EB3">
        <w:rPr>
          <w:rStyle w:val="Emphasis"/>
        </w:rPr>
        <w:t xml:space="preserve"> </w:t>
      </w:r>
      <w:sdt>
        <w:sdtPr>
          <w:alias w:val="City Name: Name of Publisher, Year. Type of Medium (e.g., Print).:"/>
          <w:tag w:val="City Name: Name of Publisher, Year. Type of Medium (e.g., Print).:"/>
          <w:id w:val="1389535480"/>
          <w:placeholder>
            <w:docPart w:val="E2A23E17FA954865B0C96134060A8E7F"/>
          </w:placeholder>
          <w:temporary/>
          <w:showingPlcHdr/>
          <w15:appearance w15:val="hidden"/>
        </w:sdtPr>
        <w:sdtEndPr/>
        <w:sdtContent>
          <w:r w:rsidR="009D4EB3">
            <w:t>City Name: Name of Publisher, Yea</w:t>
          </w:r>
          <w:r w:rsidR="00B13D1B">
            <w:t>r. Type of Medium (e.g., Print)</w:t>
          </w:r>
        </w:sdtContent>
      </w:sdt>
      <w:r w:rsidR="009D4EB3">
        <w:t>.</w:t>
      </w:r>
    </w:p>
    <w:p w:rsidR="00E614DD" w:rsidRDefault="00C07DF0">
      <w:pPr>
        <w:pStyle w:val="Bibliography"/>
      </w:pPr>
      <w:sdt>
        <w:sdtPr>
          <w:alias w:val="LastName, First, Middle:"/>
          <w:tag w:val="LastName, First, Middle:"/>
          <w:id w:val="-331526809"/>
          <w:placeholder>
            <w:docPart w:val="36DE3CEB8EC64EC3AB52B18C9904EE29"/>
          </w:placeholder>
          <w:temporary/>
          <w:showingPlcHdr/>
          <w15:appearance w15:val="hidden"/>
        </w:sdtPr>
        <w:sdtEndPr/>
        <w:sdtContent>
          <w:r w:rsidR="00B13D1B">
            <w:t>LastName, First, Middle</w:t>
          </w:r>
        </w:sdtContent>
      </w:sdt>
      <w:r w:rsidR="00691EC1">
        <w:t>. “</w:t>
      </w:r>
      <w:sdt>
        <w:sdtPr>
          <w:alias w:val="Article Title:"/>
          <w:tag w:val="Article Title:"/>
          <w:id w:val="1890760928"/>
          <w:placeholder>
            <w:docPart w:val="B4623643B79E49CE8326906F4CDE34EA"/>
          </w:placeholder>
          <w:temporary/>
          <w:showingPlcHdr/>
          <w15:appearance w15:val="hidden"/>
        </w:sdtPr>
        <w:sdtEndPr/>
        <w:sdtContent>
          <w:r w:rsidR="00B13D1B">
            <w:t>Article Title</w:t>
          </w:r>
        </w:sdtContent>
      </w:sdt>
      <w:r w:rsidR="00691EC1">
        <w:t xml:space="preserve">.” </w:t>
      </w:r>
      <w:sdt>
        <w:sdtPr>
          <w:rPr>
            <w:rStyle w:val="Emphasis"/>
          </w:rPr>
          <w:alias w:val="Journal Title:"/>
          <w:tag w:val="Journal Title:"/>
          <w:id w:val="-1199616055"/>
          <w:placeholder>
            <w:docPart w:val="0D101BE72D9842B88ED2FF7CE157A8EE"/>
          </w:placeholder>
          <w:temporary/>
          <w:showingPlcHdr/>
          <w15:appearance w15:val="hidden"/>
        </w:sdtPr>
        <w:sdtEndPr>
          <w:rPr>
            <w:rStyle w:val="DefaultParagraphFont"/>
            <w:i w:val="0"/>
            <w:iCs w:val="0"/>
          </w:rPr>
        </w:sdtEndPr>
        <w:sdtContent>
          <w:r w:rsidR="00B13D1B">
            <w:rPr>
              <w:rStyle w:val="Emphasis"/>
            </w:rPr>
            <w:t>Journal Title</w:t>
          </w:r>
        </w:sdtContent>
      </w:sdt>
      <w:r w:rsidR="00B13D1B">
        <w:rPr>
          <w:rStyle w:val="Emphasis"/>
        </w:rPr>
        <w:t xml:space="preserve"> </w:t>
      </w:r>
      <w:r w:rsidR="00691EC1">
        <w:t>(</w:t>
      </w:r>
      <w:sdt>
        <w:sdtPr>
          <w:alias w:val="Year:"/>
          <w:tag w:val="Year:"/>
          <w:id w:val="753481968"/>
          <w:placeholder>
            <w:docPart w:val="8384E4D82825457C9432F2362A21C78D"/>
          </w:placeholder>
          <w:temporary/>
          <w:showingPlcHdr/>
          <w15:appearance w15:val="hidden"/>
        </w:sdtPr>
        <w:sdtEndPr/>
        <w:sdtContent>
          <w:r w:rsidR="00B13D1B">
            <w:t>Year</w:t>
          </w:r>
        </w:sdtContent>
      </w:sdt>
      <w:r w:rsidR="00691EC1">
        <w:t xml:space="preserve">): </w:t>
      </w:r>
      <w:sdt>
        <w:sdtPr>
          <w:alias w:val="Pages From - To:"/>
          <w:tag w:val="Pages From - To:"/>
          <w:id w:val="-996188243"/>
          <w:placeholder>
            <w:docPart w:val="911148A4602A43E192506B71FFB5AC11"/>
          </w:placeholder>
          <w:temporary/>
          <w:showingPlcHdr/>
          <w15:appearance w15:val="hidden"/>
        </w:sdtPr>
        <w:sdtEndPr/>
        <w:sdtContent>
          <w:r w:rsidR="00B13D1B">
            <w:t>Pages From - To</w:t>
          </w:r>
        </w:sdtContent>
      </w:sdt>
      <w:r w:rsidR="00691EC1">
        <w:t xml:space="preserve">. </w:t>
      </w:r>
      <w:sdt>
        <w:sdtPr>
          <w:alias w:val="Print:"/>
          <w:tag w:val="Print:"/>
          <w:id w:val="1683927677"/>
          <w:placeholder>
            <w:docPart w:val="072D53A9F99A4433B9DAC4F7F6A3908E"/>
          </w:placeholder>
          <w:temporary/>
          <w:showingPlcHdr/>
          <w15:appearance w15:val="hidden"/>
        </w:sdtPr>
        <w:sdtEndPr/>
        <w:sdtContent>
          <w:r w:rsidR="00B13D1B">
            <w:t>Print</w:t>
          </w:r>
        </w:sdtContent>
      </w:sdt>
      <w:r w:rsidR="00691EC1">
        <w:t>.</w:t>
      </w:r>
    </w:p>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DF0" w:rsidRDefault="00C07DF0">
      <w:pPr>
        <w:spacing w:line="240" w:lineRule="auto"/>
      </w:pPr>
      <w:r>
        <w:separator/>
      </w:r>
    </w:p>
  </w:endnote>
  <w:endnote w:type="continuationSeparator" w:id="0">
    <w:p w:rsidR="00C07DF0" w:rsidRDefault="00C07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DF0" w:rsidRDefault="00C07DF0">
      <w:pPr>
        <w:spacing w:line="240" w:lineRule="auto"/>
      </w:pPr>
      <w:r>
        <w:separator/>
      </w:r>
    </w:p>
  </w:footnote>
  <w:footnote w:type="continuationSeparator" w:id="0">
    <w:p w:rsidR="00C07DF0" w:rsidRDefault="00C07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5235EE">
    <w:pPr>
      <w:pStyle w:val="Header"/>
    </w:pPr>
    <w:r>
      <w:t>CRISP</w:t>
    </w:r>
    <w:r w:rsidR="00691EC1">
      <w:t xml:space="preserve"> </w:t>
    </w:r>
    <w:r w:rsidR="00691EC1">
      <w:fldChar w:fldCharType="begin"/>
    </w:r>
    <w:r w:rsidR="00691EC1">
      <w:instrText xml:space="preserve"> PAGE   \* MERGEFORMAT </w:instrText>
    </w:r>
    <w:r w:rsidR="00691EC1">
      <w:fldChar w:fldCharType="separate"/>
    </w:r>
    <w:r w:rsidR="003723B1">
      <w:rPr>
        <w:noProof/>
      </w:rPr>
      <w:t>6</w:t>
    </w:r>
    <w:r w:rsidR="00691EC1">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DD" w:rsidRDefault="005235EE">
    <w:pPr>
      <w:pStyle w:val="Header"/>
    </w:pPr>
    <w:r>
      <w:t>CRISP</w:t>
    </w:r>
    <w:r w:rsidR="00B13D1B">
      <w:t xml:space="preserve"> </w:t>
    </w:r>
    <w:r w:rsidR="00691EC1">
      <w:fldChar w:fldCharType="begin"/>
    </w:r>
    <w:r w:rsidR="00691EC1">
      <w:instrText xml:space="preserve"> PAGE   \* MERGEFORMAT </w:instrText>
    </w:r>
    <w:r w:rsidR="00691EC1">
      <w:fldChar w:fldCharType="separate"/>
    </w:r>
    <w:r w:rsidR="00736B62">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EE"/>
    <w:rsid w:val="000051DA"/>
    <w:rsid w:val="00021342"/>
    <w:rsid w:val="000357B6"/>
    <w:rsid w:val="00040CBB"/>
    <w:rsid w:val="000B78C8"/>
    <w:rsid w:val="001463B2"/>
    <w:rsid w:val="001D051C"/>
    <w:rsid w:val="001F62C0"/>
    <w:rsid w:val="00245E02"/>
    <w:rsid w:val="00353B66"/>
    <w:rsid w:val="003723B1"/>
    <w:rsid w:val="004A2675"/>
    <w:rsid w:val="004D506A"/>
    <w:rsid w:val="004F7139"/>
    <w:rsid w:val="005235EE"/>
    <w:rsid w:val="00571431"/>
    <w:rsid w:val="00656168"/>
    <w:rsid w:val="00681F89"/>
    <w:rsid w:val="00691EC1"/>
    <w:rsid w:val="00736B62"/>
    <w:rsid w:val="007C53FB"/>
    <w:rsid w:val="007D588D"/>
    <w:rsid w:val="008B7D18"/>
    <w:rsid w:val="008F1F97"/>
    <w:rsid w:val="008F4052"/>
    <w:rsid w:val="009D1B6B"/>
    <w:rsid w:val="009D4EB3"/>
    <w:rsid w:val="00A2428D"/>
    <w:rsid w:val="00B13D1B"/>
    <w:rsid w:val="00B818DF"/>
    <w:rsid w:val="00C07DF0"/>
    <w:rsid w:val="00C14FD8"/>
    <w:rsid w:val="00C54E05"/>
    <w:rsid w:val="00D52117"/>
    <w:rsid w:val="00D90709"/>
    <w:rsid w:val="00DB0D39"/>
    <w:rsid w:val="00E14005"/>
    <w:rsid w:val="00E614DD"/>
    <w:rsid w:val="00E73FEC"/>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9549F0"/>
  <w15:chartTrackingRefBased/>
  <w15:docId w15:val="{7379378E-A876-443E-B273-8017EB36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pda1\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D2B5000029453293C4AA0CCC718639"/>
        <w:category>
          <w:name w:val="General"/>
          <w:gallery w:val="placeholder"/>
        </w:category>
        <w:types>
          <w:type w:val="bbPlcHdr"/>
        </w:types>
        <w:behaviors>
          <w:behavior w:val="content"/>
        </w:behaviors>
        <w:guid w:val="{2F0D7DFB-8B96-4492-AE22-D939BEC56A91}"/>
      </w:docPartPr>
      <w:docPartBody>
        <w:p w:rsidR="00000000" w:rsidRDefault="005D1F32">
          <w:pPr>
            <w:pStyle w:val="40D2B5000029453293C4AA0CCC718639"/>
          </w:pPr>
          <w:r>
            <w:t>Title</w:t>
          </w:r>
        </w:p>
      </w:docPartBody>
    </w:docPart>
    <w:docPart>
      <w:docPartPr>
        <w:name w:val="1AFC295CDEFB4068A6695AF1A15C9CE9"/>
        <w:category>
          <w:name w:val="General"/>
          <w:gallery w:val="placeholder"/>
        </w:category>
        <w:types>
          <w:type w:val="bbPlcHdr"/>
        </w:types>
        <w:behaviors>
          <w:behavior w:val="content"/>
        </w:behaviors>
        <w:guid w:val="{C29F64C1-687B-446B-8724-28ED9E50E0F6}"/>
      </w:docPartPr>
      <w:docPartBody>
        <w:p w:rsidR="00000000" w:rsidRDefault="005D1F32">
          <w:pPr>
            <w:pStyle w:val="1AFC295CDEFB4068A6695AF1A15C9CE9"/>
          </w:pPr>
          <w:r>
            <w:t>Subtitle</w:t>
          </w:r>
        </w:p>
      </w:docPartBody>
    </w:docPart>
    <w:docPart>
      <w:docPartPr>
        <w:name w:val="D32A81A0516943E283FE7C8274A7DADD"/>
        <w:category>
          <w:name w:val="General"/>
          <w:gallery w:val="placeholder"/>
        </w:category>
        <w:types>
          <w:type w:val="bbPlcHdr"/>
        </w:types>
        <w:behaviors>
          <w:behavior w:val="content"/>
        </w:behaviors>
        <w:guid w:val="{C7DDC432-ED99-4442-A1C3-8EF43497CF15}"/>
      </w:docPartPr>
      <w:docPartBody>
        <w:p w:rsidR="00000000" w:rsidRDefault="005D1F32">
          <w:pPr>
            <w:pStyle w:val="D32A81A0516943E283FE7C8274A7DADD"/>
          </w:pPr>
          <w:r>
            <w:t xml:space="preserve">For quotations of more than four lines, indent the quote one inch from the left margin and do not use quotation marks. To apply </w:t>
          </w:r>
          <w:r>
            <w:t>this formatting, on the Home tab, in the Styles gallery, click Quote. For shorter quotations, you can put them in quotation marks and incorporate them directly into text.</w:t>
          </w:r>
        </w:p>
      </w:docPartBody>
    </w:docPart>
    <w:docPart>
      <w:docPartPr>
        <w:name w:val="D93E01C890E946FD92BA88DC6F307A2B"/>
        <w:category>
          <w:name w:val="General"/>
          <w:gallery w:val="placeholder"/>
        </w:category>
        <w:types>
          <w:type w:val="bbPlcHdr"/>
        </w:types>
        <w:behaviors>
          <w:behavior w:val="content"/>
        </w:behaviors>
        <w:guid w:val="{1EF037BF-D768-4FB9-9B5C-0978AFA4AEFE}"/>
      </w:docPartPr>
      <w:docPartBody>
        <w:p w:rsidR="00000000" w:rsidRDefault="005D1F32">
          <w:pPr>
            <w:pStyle w:val="D93E01C890E946FD92BA88DC6F307A2B"/>
          </w:pPr>
          <w:r>
            <w:t>Table 1</w:t>
          </w:r>
        </w:p>
      </w:docPartBody>
    </w:docPart>
    <w:docPart>
      <w:docPartPr>
        <w:name w:val="47D3033147144CA19B90BDB104EF7E02"/>
        <w:category>
          <w:name w:val="General"/>
          <w:gallery w:val="placeholder"/>
        </w:category>
        <w:types>
          <w:type w:val="bbPlcHdr"/>
        </w:types>
        <w:behaviors>
          <w:behavior w:val="content"/>
        </w:behaviors>
        <w:guid w:val="{AFA2FAC4-FC42-48F9-9664-9259A0BD6EA1}"/>
      </w:docPartPr>
      <w:docPartBody>
        <w:p w:rsidR="00000000" w:rsidRDefault="005D1F32">
          <w:pPr>
            <w:pStyle w:val="47D3033147144CA19B90BDB104EF7E02"/>
          </w:pPr>
          <w:r>
            <w:t>This Table Title Uses a Style Named “Table Title”, Available on the Home Tab,</w:t>
          </w:r>
          <w:r>
            <w:t xml:space="preserve"> in the Styles Gallery</w:t>
          </w:r>
        </w:p>
      </w:docPartBody>
    </w:docPart>
    <w:docPart>
      <w:docPartPr>
        <w:name w:val="037F2E23823B43948E8A69B7BC1BA0F8"/>
        <w:category>
          <w:name w:val="General"/>
          <w:gallery w:val="placeholder"/>
        </w:category>
        <w:types>
          <w:type w:val="bbPlcHdr"/>
        </w:types>
        <w:behaviors>
          <w:behavior w:val="content"/>
        </w:behaviors>
        <w:guid w:val="{831A0E3E-E0C6-4ECF-9747-34C62867EE5F}"/>
      </w:docPartPr>
      <w:docPartBody>
        <w:p w:rsidR="00000000" w:rsidRDefault="005D1F32">
          <w:pPr>
            <w:pStyle w:val="037F2E23823B43948E8A69B7BC1BA0F8"/>
          </w:pPr>
          <w:r>
            <w:t>Column Heading</w:t>
          </w:r>
        </w:p>
      </w:docPartBody>
    </w:docPart>
    <w:docPart>
      <w:docPartPr>
        <w:name w:val="3F931560D6A34872BD2E4C1605C08ABC"/>
        <w:category>
          <w:name w:val="General"/>
          <w:gallery w:val="placeholder"/>
        </w:category>
        <w:types>
          <w:type w:val="bbPlcHdr"/>
        </w:types>
        <w:behaviors>
          <w:behavior w:val="content"/>
        </w:behaviors>
        <w:guid w:val="{435C7733-BDB3-4307-8242-E67F4C9C0401}"/>
      </w:docPartPr>
      <w:docPartBody>
        <w:p w:rsidR="00000000" w:rsidRDefault="005D1F32">
          <w:pPr>
            <w:pStyle w:val="3F931560D6A34872BD2E4C1605C08ABC"/>
          </w:pPr>
          <w:r>
            <w:t>Additional</w:t>
          </w:r>
          <w:r>
            <w:br/>
            <w:t>Column Heading</w:t>
          </w:r>
        </w:p>
      </w:docPartBody>
    </w:docPart>
    <w:docPart>
      <w:docPartPr>
        <w:name w:val="9A9C953AEE8742C893B7053E24F66A7D"/>
        <w:category>
          <w:name w:val="General"/>
          <w:gallery w:val="placeholder"/>
        </w:category>
        <w:types>
          <w:type w:val="bbPlcHdr"/>
        </w:types>
        <w:behaviors>
          <w:behavior w:val="content"/>
        </w:behaviors>
        <w:guid w:val="{9701571D-8B81-42AB-A745-93FE7087ADF8}"/>
      </w:docPartPr>
      <w:docPartBody>
        <w:p w:rsidR="00000000" w:rsidRDefault="005D1F32">
          <w:pPr>
            <w:pStyle w:val="9A9C953AEE8742C893B7053E24F66A7D"/>
          </w:pPr>
          <w:r>
            <w:t>Additional</w:t>
          </w:r>
          <w:r>
            <w:br/>
            <w:t>Column Heading</w:t>
          </w:r>
        </w:p>
      </w:docPartBody>
    </w:docPart>
    <w:docPart>
      <w:docPartPr>
        <w:name w:val="AB217BBA9E644B5092327536A89288C8"/>
        <w:category>
          <w:name w:val="General"/>
          <w:gallery w:val="placeholder"/>
        </w:category>
        <w:types>
          <w:type w:val="bbPlcHdr"/>
        </w:types>
        <w:behaviors>
          <w:behavior w:val="content"/>
        </w:behaviors>
        <w:guid w:val="{A292E513-4011-4D18-B4A5-0D0A11A51C8E}"/>
      </w:docPartPr>
      <w:docPartBody>
        <w:p w:rsidR="00000000" w:rsidRDefault="005D1F32">
          <w:pPr>
            <w:pStyle w:val="AB217BBA9E644B5092327536A89288C8"/>
          </w:pPr>
          <w:r>
            <w:t>Additional</w:t>
          </w:r>
          <w:r>
            <w:br/>
            <w:t>Column Heading</w:t>
          </w:r>
        </w:p>
      </w:docPartBody>
    </w:docPart>
    <w:docPart>
      <w:docPartPr>
        <w:name w:val="297F43FABD5143C58472FA460D96EA42"/>
        <w:category>
          <w:name w:val="General"/>
          <w:gallery w:val="placeholder"/>
        </w:category>
        <w:types>
          <w:type w:val="bbPlcHdr"/>
        </w:types>
        <w:behaviors>
          <w:behavior w:val="content"/>
        </w:behaviors>
        <w:guid w:val="{D1891F3D-8EA1-4E51-9CA2-FA3222056775}"/>
      </w:docPartPr>
      <w:docPartBody>
        <w:p w:rsidR="00000000" w:rsidRDefault="005D1F32">
          <w:pPr>
            <w:pStyle w:val="297F43FABD5143C58472FA460D96EA42"/>
          </w:pPr>
          <w:r>
            <w:t>Row heading</w:t>
          </w:r>
        </w:p>
      </w:docPartBody>
    </w:docPart>
    <w:docPart>
      <w:docPartPr>
        <w:name w:val="CFB281D9426A40A68EA5DCC3837EB4C9"/>
        <w:category>
          <w:name w:val="General"/>
          <w:gallery w:val="placeholder"/>
        </w:category>
        <w:types>
          <w:type w:val="bbPlcHdr"/>
        </w:types>
        <w:behaviors>
          <w:behavior w:val="content"/>
        </w:behaviors>
        <w:guid w:val="{9B02BEBC-A914-44AF-B76E-78ED42CA13AD}"/>
      </w:docPartPr>
      <w:docPartBody>
        <w:p w:rsidR="00000000" w:rsidRDefault="005D1F32">
          <w:pPr>
            <w:pStyle w:val="CFB281D9426A40A68EA5DCC3837EB4C9"/>
          </w:pPr>
          <w:r>
            <w:t>Table text</w:t>
          </w:r>
        </w:p>
      </w:docPartBody>
    </w:docPart>
    <w:docPart>
      <w:docPartPr>
        <w:name w:val="71AB306EA0C44615BA4CC4D1FCB43AEA"/>
        <w:category>
          <w:name w:val="General"/>
          <w:gallery w:val="placeholder"/>
        </w:category>
        <w:types>
          <w:type w:val="bbPlcHdr"/>
        </w:types>
        <w:behaviors>
          <w:behavior w:val="content"/>
        </w:behaviors>
        <w:guid w:val="{6B899903-9468-4A11-A2D6-7CE6D9F2A8E0}"/>
      </w:docPartPr>
      <w:docPartBody>
        <w:p w:rsidR="00000000" w:rsidRDefault="005D1F32">
          <w:pPr>
            <w:pStyle w:val="71AB306EA0C44615BA4CC4D1FCB43AEA"/>
          </w:pPr>
          <w:r>
            <w:t>Table text</w:t>
          </w:r>
        </w:p>
      </w:docPartBody>
    </w:docPart>
    <w:docPart>
      <w:docPartPr>
        <w:name w:val="4953F79328E04B0C8299522CAD43FDFD"/>
        <w:category>
          <w:name w:val="General"/>
          <w:gallery w:val="placeholder"/>
        </w:category>
        <w:types>
          <w:type w:val="bbPlcHdr"/>
        </w:types>
        <w:behaviors>
          <w:behavior w:val="content"/>
        </w:behaviors>
        <w:guid w:val="{119AEED0-A016-4C09-9BB4-203B7B8B53C3}"/>
      </w:docPartPr>
      <w:docPartBody>
        <w:p w:rsidR="00000000" w:rsidRDefault="005D1F32">
          <w:pPr>
            <w:pStyle w:val="4953F79328E04B0C8299522CAD43FDFD"/>
          </w:pPr>
          <w:r>
            <w:t>Table text</w:t>
          </w:r>
        </w:p>
      </w:docPartBody>
    </w:docPart>
    <w:docPart>
      <w:docPartPr>
        <w:name w:val="96C55D467EF34B94B58A2D8C7ACD6893"/>
        <w:category>
          <w:name w:val="General"/>
          <w:gallery w:val="placeholder"/>
        </w:category>
        <w:types>
          <w:type w:val="bbPlcHdr"/>
        </w:types>
        <w:behaviors>
          <w:behavior w:val="content"/>
        </w:behaviors>
        <w:guid w:val="{97415F5E-F669-4B5B-8D9B-D41B3555C04B}"/>
      </w:docPartPr>
      <w:docPartBody>
        <w:p w:rsidR="00000000" w:rsidRDefault="005D1F32">
          <w:pPr>
            <w:pStyle w:val="96C55D467EF34B94B58A2D8C7ACD6893"/>
          </w:pPr>
          <w:r>
            <w:t>Row heading</w:t>
          </w:r>
        </w:p>
      </w:docPartBody>
    </w:docPart>
    <w:docPart>
      <w:docPartPr>
        <w:name w:val="7B1624773D25448F90F2AAE8FDFF4AF2"/>
        <w:category>
          <w:name w:val="General"/>
          <w:gallery w:val="placeholder"/>
        </w:category>
        <w:types>
          <w:type w:val="bbPlcHdr"/>
        </w:types>
        <w:behaviors>
          <w:behavior w:val="content"/>
        </w:behaviors>
        <w:guid w:val="{E1EE75B0-F60C-40B1-9DF7-3EE7FAED7B14}"/>
      </w:docPartPr>
      <w:docPartBody>
        <w:p w:rsidR="00000000" w:rsidRDefault="005D1F32">
          <w:pPr>
            <w:pStyle w:val="7B1624773D25448F90F2AAE8FDFF4AF2"/>
          </w:pPr>
          <w:r>
            <w:t>Table text</w:t>
          </w:r>
        </w:p>
      </w:docPartBody>
    </w:docPart>
    <w:docPart>
      <w:docPartPr>
        <w:name w:val="A32BBA4549B14FA28A07E5B42765BCCF"/>
        <w:category>
          <w:name w:val="General"/>
          <w:gallery w:val="placeholder"/>
        </w:category>
        <w:types>
          <w:type w:val="bbPlcHdr"/>
        </w:types>
        <w:behaviors>
          <w:behavior w:val="content"/>
        </w:behaviors>
        <w:guid w:val="{068D47CF-67DD-48CA-BE45-BFBF6DC20BF1}"/>
      </w:docPartPr>
      <w:docPartBody>
        <w:p w:rsidR="00000000" w:rsidRDefault="005D1F32">
          <w:pPr>
            <w:pStyle w:val="A32BBA4549B14FA28A07E5B42765BCCF"/>
          </w:pPr>
          <w:r>
            <w:t>Table text</w:t>
          </w:r>
        </w:p>
      </w:docPartBody>
    </w:docPart>
    <w:docPart>
      <w:docPartPr>
        <w:name w:val="3D10631086364FA49EB64B8A98B5D553"/>
        <w:category>
          <w:name w:val="General"/>
          <w:gallery w:val="placeholder"/>
        </w:category>
        <w:types>
          <w:type w:val="bbPlcHdr"/>
        </w:types>
        <w:behaviors>
          <w:behavior w:val="content"/>
        </w:behaviors>
        <w:guid w:val="{9DC37174-C8C0-4DCC-8875-A6D4CDB16516}"/>
      </w:docPartPr>
      <w:docPartBody>
        <w:p w:rsidR="00000000" w:rsidRDefault="005D1F32">
          <w:pPr>
            <w:pStyle w:val="3D10631086364FA49EB64B8A98B5D553"/>
          </w:pPr>
          <w:r>
            <w:t>Table text</w:t>
          </w:r>
        </w:p>
      </w:docPartBody>
    </w:docPart>
    <w:docPart>
      <w:docPartPr>
        <w:name w:val="D2973CB633E94171B01EEC2A2D4E27D6"/>
        <w:category>
          <w:name w:val="General"/>
          <w:gallery w:val="placeholder"/>
        </w:category>
        <w:types>
          <w:type w:val="bbPlcHdr"/>
        </w:types>
        <w:behaviors>
          <w:behavior w:val="content"/>
        </w:behaviors>
        <w:guid w:val="{B6B3CD64-0147-4A8E-AF4F-59742EBB338C}"/>
      </w:docPartPr>
      <w:docPartBody>
        <w:p w:rsidR="00000000" w:rsidRDefault="005D1F32">
          <w:pPr>
            <w:pStyle w:val="D2973CB633E94171B01EEC2A2D4E27D6"/>
          </w:pPr>
          <w:r>
            <w:t>Row heading</w:t>
          </w:r>
        </w:p>
      </w:docPartBody>
    </w:docPart>
    <w:docPart>
      <w:docPartPr>
        <w:name w:val="C188A17F45514DFEB6C492245706E78D"/>
        <w:category>
          <w:name w:val="General"/>
          <w:gallery w:val="placeholder"/>
        </w:category>
        <w:types>
          <w:type w:val="bbPlcHdr"/>
        </w:types>
        <w:behaviors>
          <w:behavior w:val="content"/>
        </w:behaviors>
        <w:guid w:val="{59C1DBAF-D681-4237-B361-375484754996}"/>
      </w:docPartPr>
      <w:docPartBody>
        <w:p w:rsidR="00000000" w:rsidRDefault="005D1F32">
          <w:pPr>
            <w:pStyle w:val="C188A17F45514DFEB6C492245706E78D"/>
          </w:pPr>
          <w:r>
            <w:t>Table text</w:t>
          </w:r>
        </w:p>
      </w:docPartBody>
    </w:docPart>
    <w:docPart>
      <w:docPartPr>
        <w:name w:val="67112E43ABDC4A3B9DB38D859992D2C3"/>
        <w:category>
          <w:name w:val="General"/>
          <w:gallery w:val="placeholder"/>
        </w:category>
        <w:types>
          <w:type w:val="bbPlcHdr"/>
        </w:types>
        <w:behaviors>
          <w:behavior w:val="content"/>
        </w:behaviors>
        <w:guid w:val="{1B50889E-848A-4AC1-89D4-EA830CB803D8}"/>
      </w:docPartPr>
      <w:docPartBody>
        <w:p w:rsidR="00000000" w:rsidRDefault="005D1F32">
          <w:pPr>
            <w:pStyle w:val="67112E43ABDC4A3B9DB38D859992D2C3"/>
          </w:pPr>
          <w:r>
            <w:t>Table text</w:t>
          </w:r>
        </w:p>
      </w:docPartBody>
    </w:docPart>
    <w:docPart>
      <w:docPartPr>
        <w:name w:val="376F363B15504246BD6A027764F0ABED"/>
        <w:category>
          <w:name w:val="General"/>
          <w:gallery w:val="placeholder"/>
        </w:category>
        <w:types>
          <w:type w:val="bbPlcHdr"/>
        </w:types>
        <w:behaviors>
          <w:behavior w:val="content"/>
        </w:behaviors>
        <w:guid w:val="{DD786E9B-3316-463D-BD71-698EF1D191DF}"/>
      </w:docPartPr>
      <w:docPartBody>
        <w:p w:rsidR="00000000" w:rsidRDefault="005D1F32">
          <w:pPr>
            <w:pStyle w:val="376F363B15504246BD6A027764F0ABED"/>
          </w:pPr>
          <w:r>
            <w:t>Table text</w:t>
          </w:r>
        </w:p>
      </w:docPartBody>
    </w:docPart>
    <w:docPart>
      <w:docPartPr>
        <w:name w:val="FAF81CFBE2034EDB990DBA2E05D0C658"/>
        <w:category>
          <w:name w:val="General"/>
          <w:gallery w:val="placeholder"/>
        </w:category>
        <w:types>
          <w:type w:val="bbPlcHdr"/>
        </w:types>
        <w:behaviors>
          <w:behavior w:val="content"/>
        </w:behaviors>
        <w:guid w:val="{33FBAC4D-B822-47B8-990D-D8C7D2B8C078}"/>
      </w:docPartPr>
      <w:docPartBody>
        <w:p w:rsidR="00000000" w:rsidRDefault="005D1F32">
          <w:pPr>
            <w:pStyle w:val="FAF81CFBE2034EDB990DBA2E05D0C658"/>
          </w:pPr>
          <w:r>
            <w:t>Source: This source text uses a style named “Table Source”, available on the Home tab, in the Styles gallery.</w:t>
          </w:r>
        </w:p>
      </w:docPartBody>
    </w:docPart>
    <w:docPart>
      <w:docPartPr>
        <w:name w:val="F907ACAE77FA40E6BB18680B61BF7B49"/>
        <w:category>
          <w:name w:val="General"/>
          <w:gallery w:val="placeholder"/>
        </w:category>
        <w:types>
          <w:type w:val="bbPlcHdr"/>
        </w:types>
        <w:behaviors>
          <w:behavior w:val="content"/>
        </w:behaviors>
        <w:guid w:val="{64AB73C7-6B02-4187-9EB1-C87C152F90C9}"/>
      </w:docPartPr>
      <w:docPartBody>
        <w:p w:rsidR="00000000" w:rsidRDefault="005D1F32">
          <w:pPr>
            <w:pStyle w:val="F907ACAE77FA40E6BB18680B61BF7B49"/>
          </w:pPr>
          <w:r>
            <w:t>This note text uses a style named “Table Note”, available on the Home tab, in the Styles gallery. Table notes use a lowerca</w:t>
          </w:r>
          <w:r>
            <w:t>se letter instead of Arabic numerals to differentiate them from the notes to body content.</w:t>
          </w:r>
        </w:p>
      </w:docPartBody>
    </w:docPart>
    <w:docPart>
      <w:docPartPr>
        <w:name w:val="A25626204565486BBDCE5DEC493FCCA5"/>
        <w:category>
          <w:name w:val="General"/>
          <w:gallery w:val="placeholder"/>
        </w:category>
        <w:types>
          <w:type w:val="bbPlcHdr"/>
        </w:types>
        <w:behaviors>
          <w:behavior w:val="content"/>
        </w:behaviors>
        <w:guid w:val="{8CD0FEEA-204C-4AD0-92EA-C472A2CD194D}"/>
      </w:docPartPr>
      <w:docPartBody>
        <w:p w:rsidR="00000000" w:rsidRDefault="005D1F32">
          <w:pPr>
            <w:pStyle w:val="A25626204565486BBDCE5DEC493FCCA5"/>
          </w:pPr>
          <w:r>
            <w:t>Fig. 1. This figure caption uses the No Indent style, available on the Home tab, in the Styles gallery. Label figures with the abbreviated “Fig.” and a figure number</w:t>
          </w:r>
          <w:r>
            <w:t>.</w:t>
          </w:r>
        </w:p>
      </w:docPartBody>
    </w:docPart>
    <w:docPart>
      <w:docPartPr>
        <w:name w:val="83BADED19F314A4F9CACBA01EDA8F78F"/>
        <w:category>
          <w:name w:val="General"/>
          <w:gallery w:val="placeholder"/>
        </w:category>
        <w:types>
          <w:type w:val="bbPlcHdr"/>
        </w:types>
        <w:behaviors>
          <w:behavior w:val="content"/>
        </w:behaviors>
        <w:guid w:val="{5CA68B6E-DDC7-4D9D-80C4-25CC55958829}"/>
      </w:docPartPr>
      <w:docPartBody>
        <w:p w:rsidR="00255485" w:rsidRDefault="005D1F32" w:rsidP="009D4EB3">
          <w:r>
            <w:t xml:space="preserve">The sample </w:t>
          </w:r>
          <w:r>
            <w:rPr>
              <w:rStyle w:val="Emphasis"/>
            </w:rPr>
            <w:t>Works Cited</w:t>
          </w:r>
          <w:r>
            <w:t xml:space="preserve"> list that follows starts on its own page. Just type in-text citations as you do any text of your paper. See the sample citation shown at the end of this paragraph. Note also that MLA rules for citations and references are extensive</w:t>
          </w:r>
          <w:r>
            <w:t xml:space="preserve">. So it’s a good idea to refer to </w:t>
          </w:r>
          <w:r>
            <w:rPr>
              <w:rStyle w:val="Emphasis"/>
            </w:rPr>
            <w:t>MLA 7th Edition</w:t>
          </w:r>
          <w:r>
            <w:t xml:space="preserve"> for further information. (AuthorLastName Pages)</w:t>
          </w:r>
        </w:p>
        <w:p w:rsidR="00255485" w:rsidRDefault="005D1F32" w:rsidP="009D4EB3">
          <w:r>
            <w:t>To see this document with all layout and formatting, such as hanging indents, on the View tab, click Reading View. To use this template when creating the outl</w:t>
          </w:r>
          <w:r>
            <w:t>ine for your paper, on the Home tab, in the Styles gallery, click No Indent.</w:t>
          </w:r>
        </w:p>
        <w:p w:rsidR="00000000" w:rsidRDefault="005D1F32">
          <w:pPr>
            <w:pStyle w:val="83BADED19F314A4F9CACBA01EDA8F78F"/>
          </w:pPr>
          <w:r>
            <w:t xml:space="preserve">For additional guidance on formatting your research paper, consult </w:t>
          </w:r>
          <w:r>
            <w:rPr>
              <w:rStyle w:val="Emphasis"/>
            </w:rPr>
            <w:t>MLA 7th Edition</w:t>
          </w:r>
          <w:r>
            <w:t xml:space="preserve"> as well as your instructor.</w:t>
          </w:r>
        </w:p>
      </w:docPartBody>
    </w:docPart>
    <w:docPart>
      <w:docPartPr>
        <w:name w:val="8706FF82B696491FB48E585ECAAB51FE"/>
        <w:category>
          <w:name w:val="General"/>
          <w:gallery w:val="placeholder"/>
        </w:category>
        <w:types>
          <w:type w:val="bbPlcHdr"/>
        </w:types>
        <w:behaviors>
          <w:behavior w:val="content"/>
        </w:behaviors>
        <w:guid w:val="{51C8CE67-AA96-4311-B4C0-E7ADFFB16428}"/>
      </w:docPartPr>
      <w:docPartBody>
        <w:p w:rsidR="00000000" w:rsidRDefault="005D1F32">
          <w:pPr>
            <w:pStyle w:val="8706FF82B696491FB48E585ECAAB51FE"/>
          </w:pPr>
          <w:r>
            <w:t>Works Cited</w:t>
          </w:r>
        </w:p>
      </w:docPartBody>
    </w:docPart>
    <w:docPart>
      <w:docPartPr>
        <w:name w:val="197E6EC0D69C434DAC1F9A9A7A95FB46"/>
        <w:category>
          <w:name w:val="General"/>
          <w:gallery w:val="placeholder"/>
        </w:category>
        <w:types>
          <w:type w:val="bbPlcHdr"/>
        </w:types>
        <w:behaviors>
          <w:behavior w:val="content"/>
        </w:behaviors>
        <w:guid w:val="{A7D9C7F2-A84F-41B3-B49A-96DBBF4E0D3A}"/>
      </w:docPartPr>
      <w:docPartBody>
        <w:p w:rsidR="00000000" w:rsidRDefault="005D1F32">
          <w:pPr>
            <w:pStyle w:val="197E6EC0D69C434DAC1F9A9A7A95FB46"/>
          </w:pPr>
          <w:r>
            <w:t>AuthorLastName, FirstName</w:t>
          </w:r>
        </w:p>
      </w:docPartBody>
    </w:docPart>
    <w:docPart>
      <w:docPartPr>
        <w:name w:val="BCA2C3838DD04549A4FFD7677DCEBCF5"/>
        <w:category>
          <w:name w:val="General"/>
          <w:gallery w:val="placeholder"/>
        </w:category>
        <w:types>
          <w:type w:val="bbPlcHdr"/>
        </w:types>
        <w:behaviors>
          <w:behavior w:val="content"/>
        </w:behaviors>
        <w:guid w:val="{80DF191F-AC8E-47F0-AFD7-A86257AA59CB}"/>
      </w:docPartPr>
      <w:docPartBody>
        <w:p w:rsidR="00000000" w:rsidRDefault="005D1F32">
          <w:pPr>
            <w:pStyle w:val="BCA2C3838DD04549A4FFD7677DCEBCF5"/>
          </w:pPr>
          <w:r>
            <w:rPr>
              <w:rStyle w:val="Emphasis"/>
            </w:rPr>
            <w:t>Title of the Book Being Refere</w:t>
          </w:r>
          <w:r>
            <w:rPr>
              <w:rStyle w:val="Emphasis"/>
            </w:rPr>
            <w:t>nced</w:t>
          </w:r>
        </w:p>
      </w:docPartBody>
    </w:docPart>
    <w:docPart>
      <w:docPartPr>
        <w:name w:val="E2A23E17FA954865B0C96134060A8E7F"/>
        <w:category>
          <w:name w:val="General"/>
          <w:gallery w:val="placeholder"/>
        </w:category>
        <w:types>
          <w:type w:val="bbPlcHdr"/>
        </w:types>
        <w:behaviors>
          <w:behavior w:val="content"/>
        </w:behaviors>
        <w:guid w:val="{F39ED1A2-B0E7-485B-8AD4-CFFE9A5F0EFE}"/>
      </w:docPartPr>
      <w:docPartBody>
        <w:p w:rsidR="00000000" w:rsidRDefault="005D1F32">
          <w:pPr>
            <w:pStyle w:val="E2A23E17FA954865B0C96134060A8E7F"/>
          </w:pPr>
          <w:r>
            <w:t>City Name: Name of Publisher, Year. Type of Medium (e.g., Print)</w:t>
          </w:r>
        </w:p>
      </w:docPartBody>
    </w:docPart>
    <w:docPart>
      <w:docPartPr>
        <w:name w:val="36DE3CEB8EC64EC3AB52B18C9904EE29"/>
        <w:category>
          <w:name w:val="General"/>
          <w:gallery w:val="placeholder"/>
        </w:category>
        <w:types>
          <w:type w:val="bbPlcHdr"/>
        </w:types>
        <w:behaviors>
          <w:behavior w:val="content"/>
        </w:behaviors>
        <w:guid w:val="{08A95D39-8E57-46AA-BA58-EB0AEE73FBC8}"/>
      </w:docPartPr>
      <w:docPartBody>
        <w:p w:rsidR="00000000" w:rsidRDefault="005D1F32">
          <w:pPr>
            <w:pStyle w:val="36DE3CEB8EC64EC3AB52B18C9904EE29"/>
          </w:pPr>
          <w:r>
            <w:t>LastName, First, Middle</w:t>
          </w:r>
        </w:p>
      </w:docPartBody>
    </w:docPart>
    <w:docPart>
      <w:docPartPr>
        <w:name w:val="B4623643B79E49CE8326906F4CDE34EA"/>
        <w:category>
          <w:name w:val="General"/>
          <w:gallery w:val="placeholder"/>
        </w:category>
        <w:types>
          <w:type w:val="bbPlcHdr"/>
        </w:types>
        <w:behaviors>
          <w:behavior w:val="content"/>
        </w:behaviors>
        <w:guid w:val="{843A3380-A8A1-4FA1-B745-D88C2BC28930}"/>
      </w:docPartPr>
      <w:docPartBody>
        <w:p w:rsidR="00000000" w:rsidRDefault="005D1F32">
          <w:pPr>
            <w:pStyle w:val="B4623643B79E49CE8326906F4CDE34EA"/>
          </w:pPr>
          <w:r>
            <w:t>Article Title</w:t>
          </w:r>
        </w:p>
      </w:docPartBody>
    </w:docPart>
    <w:docPart>
      <w:docPartPr>
        <w:name w:val="0D101BE72D9842B88ED2FF7CE157A8EE"/>
        <w:category>
          <w:name w:val="General"/>
          <w:gallery w:val="placeholder"/>
        </w:category>
        <w:types>
          <w:type w:val="bbPlcHdr"/>
        </w:types>
        <w:behaviors>
          <w:behavior w:val="content"/>
        </w:behaviors>
        <w:guid w:val="{C6173992-DEEA-4CB6-A7BA-976A42C1A94F}"/>
      </w:docPartPr>
      <w:docPartBody>
        <w:p w:rsidR="00000000" w:rsidRDefault="005D1F32">
          <w:pPr>
            <w:pStyle w:val="0D101BE72D9842B88ED2FF7CE157A8EE"/>
          </w:pPr>
          <w:r>
            <w:rPr>
              <w:rStyle w:val="Emphasis"/>
            </w:rPr>
            <w:t>Journal Title</w:t>
          </w:r>
        </w:p>
      </w:docPartBody>
    </w:docPart>
    <w:docPart>
      <w:docPartPr>
        <w:name w:val="8384E4D82825457C9432F2362A21C78D"/>
        <w:category>
          <w:name w:val="General"/>
          <w:gallery w:val="placeholder"/>
        </w:category>
        <w:types>
          <w:type w:val="bbPlcHdr"/>
        </w:types>
        <w:behaviors>
          <w:behavior w:val="content"/>
        </w:behaviors>
        <w:guid w:val="{295D1550-2893-49E3-9187-7250DC28FF41}"/>
      </w:docPartPr>
      <w:docPartBody>
        <w:p w:rsidR="00000000" w:rsidRDefault="005D1F32">
          <w:pPr>
            <w:pStyle w:val="8384E4D82825457C9432F2362A21C78D"/>
          </w:pPr>
          <w:r>
            <w:t>Year</w:t>
          </w:r>
        </w:p>
      </w:docPartBody>
    </w:docPart>
    <w:docPart>
      <w:docPartPr>
        <w:name w:val="911148A4602A43E192506B71FFB5AC11"/>
        <w:category>
          <w:name w:val="General"/>
          <w:gallery w:val="placeholder"/>
        </w:category>
        <w:types>
          <w:type w:val="bbPlcHdr"/>
        </w:types>
        <w:behaviors>
          <w:behavior w:val="content"/>
        </w:behaviors>
        <w:guid w:val="{BCF2D556-E337-4C09-9513-D79DDA387B28}"/>
      </w:docPartPr>
      <w:docPartBody>
        <w:p w:rsidR="00000000" w:rsidRDefault="005D1F32">
          <w:pPr>
            <w:pStyle w:val="911148A4602A43E192506B71FFB5AC11"/>
          </w:pPr>
          <w:r>
            <w:t>Pages From - To</w:t>
          </w:r>
        </w:p>
      </w:docPartBody>
    </w:docPart>
    <w:docPart>
      <w:docPartPr>
        <w:name w:val="072D53A9F99A4433B9DAC4F7F6A3908E"/>
        <w:category>
          <w:name w:val="General"/>
          <w:gallery w:val="placeholder"/>
        </w:category>
        <w:types>
          <w:type w:val="bbPlcHdr"/>
        </w:types>
        <w:behaviors>
          <w:behavior w:val="content"/>
        </w:behaviors>
        <w:guid w:val="{FED5CD26-C535-4C9D-B69E-151F9DBE36EE}"/>
      </w:docPartPr>
      <w:docPartBody>
        <w:p w:rsidR="00000000" w:rsidRDefault="005D1F32">
          <w:pPr>
            <w:pStyle w:val="072D53A9F99A4433B9DAC4F7F6A3908E"/>
          </w:pPr>
          <w:r>
            <w:t>Print</w:t>
          </w:r>
        </w:p>
      </w:docPartBody>
    </w:docPart>
    <w:docPart>
      <w:docPartPr>
        <w:name w:val="5B290767E88F48F0981FE025B939078B"/>
        <w:category>
          <w:name w:val="General"/>
          <w:gallery w:val="placeholder"/>
        </w:category>
        <w:types>
          <w:type w:val="bbPlcHdr"/>
        </w:types>
        <w:behaviors>
          <w:behavior w:val="content"/>
        </w:behaviors>
        <w:guid w:val="{B429C674-B2E8-4521-B7B4-75641944C4AE}"/>
      </w:docPartPr>
      <w:docPartBody>
        <w:p w:rsidR="005B2F3A" w:rsidRDefault="005B2F3A" w:rsidP="009D4EB3">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5B2F3A" w:rsidRDefault="005B2F3A" w:rsidP="009D4EB3">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5B2F3A" w:rsidRDefault="005B2F3A" w:rsidP="009D4EB3">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000000" w:rsidRDefault="005B2F3A" w:rsidP="005B2F3A">
          <w:pPr>
            <w:pStyle w:val="5B290767E88F48F0981FE025B939078B"/>
          </w:pPr>
          <w:r>
            <w:t>If you use endnotes, they should be on a separate page, at the end of your text and preceding the list of works cited. If you use footnotes, consult your professor for preferred format.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3A"/>
    <w:rsid w:val="005B2F3A"/>
    <w:rsid w:val="005D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A6094EA54648E4B967561FBF1718A2">
    <w:name w:val="1BA6094EA54648E4B967561FBF1718A2"/>
  </w:style>
  <w:style w:type="paragraph" w:customStyle="1" w:styleId="F91019EF1E6A45998D36D0B8CB58C68C">
    <w:name w:val="F91019EF1E6A45998D36D0B8CB58C68C"/>
  </w:style>
  <w:style w:type="paragraph" w:customStyle="1" w:styleId="2E430632CD084560B5C79F34A09788BB">
    <w:name w:val="2E430632CD084560B5C79F34A09788BB"/>
  </w:style>
  <w:style w:type="paragraph" w:customStyle="1" w:styleId="45BAECC127794D8CA4B9F54FE80E7524">
    <w:name w:val="45BAECC127794D8CA4B9F54FE80E7524"/>
  </w:style>
  <w:style w:type="paragraph" w:customStyle="1" w:styleId="40D2B5000029453293C4AA0CCC718639">
    <w:name w:val="40D2B5000029453293C4AA0CCC718639"/>
  </w:style>
  <w:style w:type="paragraph" w:customStyle="1" w:styleId="1AFC295CDEFB4068A6695AF1A15C9CE9">
    <w:name w:val="1AFC295CDEFB4068A6695AF1A15C9CE9"/>
  </w:style>
  <w:style w:type="character" w:styleId="Emphasis">
    <w:name w:val="Emphasis"/>
    <w:basedOn w:val="DefaultParagraphFont"/>
    <w:uiPriority w:val="8"/>
    <w:qFormat/>
    <w:rsid w:val="005B2F3A"/>
    <w:rPr>
      <w:i/>
      <w:iCs/>
    </w:rPr>
  </w:style>
  <w:style w:type="paragraph" w:customStyle="1" w:styleId="C58AA50D3BC841C7B4FC2953C338106C">
    <w:name w:val="C58AA50D3BC841C7B4FC2953C338106C"/>
  </w:style>
  <w:style w:type="paragraph" w:customStyle="1" w:styleId="D32A81A0516943E283FE7C8274A7DADD">
    <w:name w:val="D32A81A0516943E283FE7C8274A7DADD"/>
  </w:style>
  <w:style w:type="paragraph" w:customStyle="1" w:styleId="D93E01C890E946FD92BA88DC6F307A2B">
    <w:name w:val="D93E01C890E946FD92BA88DC6F307A2B"/>
  </w:style>
  <w:style w:type="paragraph" w:customStyle="1" w:styleId="47D3033147144CA19B90BDB104EF7E02">
    <w:name w:val="47D3033147144CA19B90BDB104EF7E02"/>
  </w:style>
  <w:style w:type="paragraph" w:customStyle="1" w:styleId="037F2E23823B43948E8A69B7BC1BA0F8">
    <w:name w:val="037F2E23823B43948E8A69B7BC1BA0F8"/>
  </w:style>
  <w:style w:type="paragraph" w:customStyle="1" w:styleId="3F931560D6A34872BD2E4C1605C08ABC">
    <w:name w:val="3F931560D6A34872BD2E4C1605C08ABC"/>
  </w:style>
  <w:style w:type="paragraph" w:customStyle="1" w:styleId="9A9C953AEE8742C893B7053E24F66A7D">
    <w:name w:val="9A9C953AEE8742C893B7053E24F66A7D"/>
  </w:style>
  <w:style w:type="paragraph" w:customStyle="1" w:styleId="AB217BBA9E644B5092327536A89288C8">
    <w:name w:val="AB217BBA9E644B5092327536A89288C8"/>
  </w:style>
  <w:style w:type="paragraph" w:customStyle="1" w:styleId="297F43FABD5143C58472FA460D96EA42">
    <w:name w:val="297F43FABD5143C58472FA460D96EA42"/>
  </w:style>
  <w:style w:type="paragraph" w:customStyle="1" w:styleId="CFB281D9426A40A68EA5DCC3837EB4C9">
    <w:name w:val="CFB281D9426A40A68EA5DCC3837EB4C9"/>
  </w:style>
  <w:style w:type="paragraph" w:customStyle="1" w:styleId="71AB306EA0C44615BA4CC4D1FCB43AEA">
    <w:name w:val="71AB306EA0C44615BA4CC4D1FCB43AEA"/>
  </w:style>
  <w:style w:type="paragraph" w:customStyle="1" w:styleId="4953F79328E04B0C8299522CAD43FDFD">
    <w:name w:val="4953F79328E04B0C8299522CAD43FDFD"/>
  </w:style>
  <w:style w:type="paragraph" w:customStyle="1" w:styleId="96C55D467EF34B94B58A2D8C7ACD6893">
    <w:name w:val="96C55D467EF34B94B58A2D8C7ACD6893"/>
  </w:style>
  <w:style w:type="paragraph" w:customStyle="1" w:styleId="7B1624773D25448F90F2AAE8FDFF4AF2">
    <w:name w:val="7B1624773D25448F90F2AAE8FDFF4AF2"/>
  </w:style>
  <w:style w:type="paragraph" w:customStyle="1" w:styleId="A32BBA4549B14FA28A07E5B42765BCCF">
    <w:name w:val="A32BBA4549B14FA28A07E5B42765BCCF"/>
  </w:style>
  <w:style w:type="paragraph" w:customStyle="1" w:styleId="3D10631086364FA49EB64B8A98B5D553">
    <w:name w:val="3D10631086364FA49EB64B8A98B5D553"/>
  </w:style>
  <w:style w:type="paragraph" w:customStyle="1" w:styleId="D2973CB633E94171B01EEC2A2D4E27D6">
    <w:name w:val="D2973CB633E94171B01EEC2A2D4E27D6"/>
  </w:style>
  <w:style w:type="paragraph" w:customStyle="1" w:styleId="C188A17F45514DFEB6C492245706E78D">
    <w:name w:val="C188A17F45514DFEB6C492245706E78D"/>
  </w:style>
  <w:style w:type="paragraph" w:customStyle="1" w:styleId="67112E43ABDC4A3B9DB38D859992D2C3">
    <w:name w:val="67112E43ABDC4A3B9DB38D859992D2C3"/>
  </w:style>
  <w:style w:type="paragraph" w:customStyle="1" w:styleId="376F363B15504246BD6A027764F0ABED">
    <w:name w:val="376F363B15504246BD6A027764F0ABED"/>
  </w:style>
  <w:style w:type="paragraph" w:customStyle="1" w:styleId="FAF81CFBE2034EDB990DBA2E05D0C658">
    <w:name w:val="FAF81CFBE2034EDB990DBA2E05D0C658"/>
  </w:style>
  <w:style w:type="paragraph" w:customStyle="1" w:styleId="F907ACAE77FA40E6BB18680B61BF7B49">
    <w:name w:val="F907ACAE77FA40E6BB18680B61BF7B49"/>
  </w:style>
  <w:style w:type="paragraph" w:customStyle="1" w:styleId="A25626204565486BBDCE5DEC493FCCA5">
    <w:name w:val="A25626204565486BBDCE5DEC493FCCA5"/>
  </w:style>
  <w:style w:type="paragraph" w:customStyle="1" w:styleId="83BADED19F314A4F9CACBA01EDA8F78F">
    <w:name w:val="83BADED19F314A4F9CACBA01EDA8F78F"/>
  </w:style>
  <w:style w:type="paragraph" w:customStyle="1" w:styleId="8706FF82B696491FB48E585ECAAB51FE">
    <w:name w:val="8706FF82B696491FB48E585ECAAB51FE"/>
  </w:style>
  <w:style w:type="paragraph" w:customStyle="1" w:styleId="197E6EC0D69C434DAC1F9A9A7A95FB46">
    <w:name w:val="197E6EC0D69C434DAC1F9A9A7A95FB46"/>
  </w:style>
  <w:style w:type="paragraph" w:customStyle="1" w:styleId="BCA2C3838DD04549A4FFD7677DCEBCF5">
    <w:name w:val="BCA2C3838DD04549A4FFD7677DCEBCF5"/>
  </w:style>
  <w:style w:type="paragraph" w:customStyle="1" w:styleId="E2A23E17FA954865B0C96134060A8E7F">
    <w:name w:val="E2A23E17FA954865B0C96134060A8E7F"/>
  </w:style>
  <w:style w:type="paragraph" w:customStyle="1" w:styleId="36DE3CEB8EC64EC3AB52B18C9904EE29">
    <w:name w:val="36DE3CEB8EC64EC3AB52B18C9904EE29"/>
  </w:style>
  <w:style w:type="paragraph" w:customStyle="1" w:styleId="B4623643B79E49CE8326906F4CDE34EA">
    <w:name w:val="B4623643B79E49CE8326906F4CDE34EA"/>
  </w:style>
  <w:style w:type="paragraph" w:customStyle="1" w:styleId="0D101BE72D9842B88ED2FF7CE157A8EE">
    <w:name w:val="0D101BE72D9842B88ED2FF7CE157A8EE"/>
  </w:style>
  <w:style w:type="paragraph" w:customStyle="1" w:styleId="8384E4D82825457C9432F2362A21C78D">
    <w:name w:val="8384E4D82825457C9432F2362A21C78D"/>
  </w:style>
  <w:style w:type="paragraph" w:customStyle="1" w:styleId="911148A4602A43E192506B71FFB5AC11">
    <w:name w:val="911148A4602A43E192506B71FFB5AC11"/>
  </w:style>
  <w:style w:type="paragraph" w:customStyle="1" w:styleId="072D53A9F99A4433B9DAC4F7F6A3908E">
    <w:name w:val="072D53A9F99A4433B9DAC4F7F6A3908E"/>
  </w:style>
  <w:style w:type="paragraph" w:customStyle="1" w:styleId="5B290767E88F48F0981FE025B939078B">
    <w:name w:val="5B290767E88F48F0981FE025B939078B"/>
    <w:rsid w:val="005B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6</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 Dan</dc:creator>
  <cp:keywords/>
  <dc:description/>
  <cp:lastModifiedBy>Crisp, Dan</cp:lastModifiedBy>
  <cp:revision>2</cp:revision>
  <dcterms:created xsi:type="dcterms:W3CDTF">2018-03-30T01:29:00Z</dcterms:created>
  <dcterms:modified xsi:type="dcterms:W3CDTF">2018-03-30T09:41:00Z</dcterms:modified>
  <cp:version/>
</cp:coreProperties>
</file>